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43"/>
      </w:tblGrid>
      <w:tr w:rsidR="00692703" w:rsidRPr="00CF1A49" w14:paraId="458D16CB" w14:textId="77777777" w:rsidTr="00F755F0">
        <w:trPr>
          <w:trHeight w:hRule="exact" w:val="1084"/>
        </w:trPr>
        <w:tc>
          <w:tcPr>
            <w:tcW w:w="9344" w:type="dxa"/>
            <w:tcMar>
              <w:top w:w="0" w:type="dxa"/>
              <w:bottom w:w="0" w:type="dxa"/>
            </w:tcMar>
          </w:tcPr>
          <w:p w14:paraId="26C1EC3E" w14:textId="09E2B3D9" w:rsidR="00692703" w:rsidRPr="00CF1A49" w:rsidRDefault="00A47322" w:rsidP="00913946">
            <w:pPr>
              <w:pStyle w:val="Title"/>
            </w:pPr>
            <w:r>
              <w:t>Henry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14:paraId="66F0F8FE" w14:textId="72D86C7B" w:rsidR="00692703" w:rsidRPr="00CF1A49" w:rsidRDefault="009B7902" w:rsidP="00913946">
            <w:pPr>
              <w:pStyle w:val="ContactInfoEmphasis"/>
              <w:contextualSpacing w:val="0"/>
            </w:pPr>
            <w:r>
              <w:t>h</w:t>
            </w:r>
            <w:r w:rsidR="00A47322">
              <w:t>nguyen14@seattleu.edu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E630C87442B4C7F9F35F9EFFF8B430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1C206F">
              <w:t xml:space="preserve"> </w:t>
            </w:r>
            <w:hyperlink r:id="rId7" w:history="1">
              <w:r w:rsidR="001C206F" w:rsidRPr="001C206F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5ABD26BA03A44BCA09CA9B8BC6D63A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47322" w:rsidRPr="005D62DA">
                <w:rPr>
                  <w:rStyle w:val="Hyperlink"/>
                </w:rPr>
                <w:t>https://github.com/Henryn21</w:t>
              </w:r>
            </w:hyperlink>
          </w:p>
        </w:tc>
      </w:tr>
      <w:tr w:rsidR="009571D8" w:rsidRPr="00CF1A49" w14:paraId="14A7C878" w14:textId="77777777" w:rsidTr="00AF5B0F">
        <w:trPr>
          <w:trHeight w:val="23"/>
        </w:trPr>
        <w:tc>
          <w:tcPr>
            <w:tcW w:w="9344" w:type="dxa"/>
            <w:tcMar>
              <w:top w:w="432" w:type="dxa"/>
            </w:tcMar>
          </w:tcPr>
          <w:p w14:paraId="50B04083" w14:textId="0667EA02" w:rsidR="001755A8" w:rsidRPr="00CF1A49" w:rsidRDefault="001755A8" w:rsidP="00913946">
            <w:pPr>
              <w:contextualSpacing w:val="0"/>
            </w:pPr>
          </w:p>
        </w:tc>
      </w:tr>
    </w:tbl>
    <w:p w14:paraId="03C26622" w14:textId="77777777" w:rsidR="004E01EB" w:rsidRPr="00CF1A49" w:rsidRDefault="0063452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5382D5DEC3C401BB80F41B65177849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28EBB90" w14:textId="77777777" w:rsidTr="00D66A52">
        <w:tc>
          <w:tcPr>
            <w:tcW w:w="9355" w:type="dxa"/>
          </w:tcPr>
          <w:p w14:paraId="53D4E537" w14:textId="131A9106" w:rsidR="001D0BF1" w:rsidRPr="00CF1A49" w:rsidRDefault="00A47322" w:rsidP="001D0BF1">
            <w:pPr>
              <w:pStyle w:val="Heading3"/>
              <w:contextualSpacing w:val="0"/>
              <w:outlineLvl w:val="2"/>
            </w:pPr>
            <w:r>
              <w:t>march 2020</w:t>
            </w:r>
            <w:r w:rsidR="001D0BF1" w:rsidRPr="00CF1A49">
              <w:t xml:space="preserve"> – </w:t>
            </w:r>
            <w:r>
              <w:t>may 2020</w:t>
            </w:r>
          </w:p>
          <w:p w14:paraId="296A5808" w14:textId="56EDBCC1" w:rsidR="001D0BF1" w:rsidRPr="00CF1A49" w:rsidRDefault="00A47322" w:rsidP="001D0BF1">
            <w:pPr>
              <w:pStyle w:val="Heading2"/>
              <w:contextualSpacing w:val="0"/>
              <w:outlineLvl w:val="1"/>
            </w:pPr>
            <w:r>
              <w:t>Web Development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New theory</w:t>
            </w:r>
          </w:p>
          <w:p w14:paraId="51E88D5E" w14:textId="77777777" w:rsidR="001E3120" w:rsidRDefault="00A47322" w:rsidP="00A47322">
            <w:pPr>
              <w:pStyle w:val="ListParagraph"/>
              <w:numPr>
                <w:ilvl w:val="0"/>
                <w:numId w:val="14"/>
              </w:numPr>
            </w:pPr>
            <w:r>
              <w:t>Created webpages using JavaScript and React</w:t>
            </w:r>
          </w:p>
          <w:p w14:paraId="35DEB82E" w14:textId="77777777" w:rsidR="00A47322" w:rsidRDefault="00A47322" w:rsidP="00A47322">
            <w:pPr>
              <w:pStyle w:val="ListParagraph"/>
              <w:numPr>
                <w:ilvl w:val="0"/>
                <w:numId w:val="14"/>
              </w:numPr>
            </w:pPr>
            <w:r>
              <w:t>Styled webpages using CSS/SASS</w:t>
            </w:r>
          </w:p>
          <w:p w14:paraId="6FBFF7B5" w14:textId="71428D9E" w:rsidR="00A47322" w:rsidRPr="00CF1A49" w:rsidRDefault="00A47322" w:rsidP="00A47322">
            <w:pPr>
              <w:pStyle w:val="ListParagraph"/>
              <w:numPr>
                <w:ilvl w:val="0"/>
                <w:numId w:val="14"/>
              </w:numPr>
            </w:pPr>
            <w:r>
              <w:t>Built a web app that uses Google Places API</w:t>
            </w:r>
          </w:p>
        </w:tc>
      </w:tr>
      <w:tr w:rsidR="00F61DF9" w:rsidRPr="00CF1A49" w14:paraId="58ED241B" w14:textId="77777777" w:rsidTr="00F61DF9">
        <w:tc>
          <w:tcPr>
            <w:tcW w:w="9355" w:type="dxa"/>
            <w:tcMar>
              <w:top w:w="216" w:type="dxa"/>
            </w:tcMar>
          </w:tcPr>
          <w:p w14:paraId="28BE50DD" w14:textId="51CBFC0F" w:rsidR="00F61DF9" w:rsidRPr="00CF1A49" w:rsidRDefault="00A47322" w:rsidP="00F61DF9">
            <w:pPr>
              <w:pStyle w:val="Heading3"/>
              <w:contextualSpacing w:val="0"/>
              <w:outlineLvl w:val="2"/>
            </w:pPr>
            <w:r>
              <w:t>February 2019</w:t>
            </w:r>
            <w:r w:rsidR="00F61DF9" w:rsidRPr="00CF1A49">
              <w:t xml:space="preserve"> – </w:t>
            </w:r>
            <w:r>
              <w:t>Current</w:t>
            </w:r>
          </w:p>
          <w:p w14:paraId="2831080D" w14:textId="15B0BDA7" w:rsidR="00F61DF9" w:rsidRPr="00CF1A49" w:rsidRDefault="00A47322" w:rsidP="00F61DF9">
            <w:pPr>
              <w:pStyle w:val="Heading2"/>
              <w:contextualSpacing w:val="0"/>
              <w:outlineLvl w:val="1"/>
            </w:pPr>
            <w:r>
              <w:t>Sales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Verizon</w:t>
            </w:r>
          </w:p>
          <w:p w14:paraId="6DA1FF4B" w14:textId="312F296F" w:rsidR="00A47322" w:rsidRDefault="00A47322" w:rsidP="00A47322">
            <w:pPr>
              <w:pStyle w:val="ListParagraph"/>
              <w:numPr>
                <w:ilvl w:val="0"/>
                <w:numId w:val="15"/>
              </w:numPr>
            </w:pPr>
            <w:r>
              <w:t>Sold and activated cell phones</w:t>
            </w:r>
          </w:p>
          <w:p w14:paraId="7C0EA56C" w14:textId="252C57C0" w:rsidR="00F61DF9" w:rsidRDefault="00A47322" w:rsidP="00A47322">
            <w:pPr>
              <w:pStyle w:val="ListParagraph"/>
              <w:numPr>
                <w:ilvl w:val="0"/>
                <w:numId w:val="15"/>
              </w:numPr>
            </w:pPr>
            <w:r>
              <w:t>Troubleshooted and dealt with phone issues</w:t>
            </w:r>
          </w:p>
        </w:tc>
      </w:tr>
    </w:tbl>
    <w:sdt>
      <w:sdtPr>
        <w:alias w:val="Education:"/>
        <w:tag w:val="Education:"/>
        <w:id w:val="-1908763273"/>
        <w:placeholder>
          <w:docPart w:val="F61049D72C884CC5ACBE251ADEB8C9B6"/>
        </w:placeholder>
        <w:temporary/>
        <w:showingPlcHdr/>
        <w15:appearance w15:val="hidden"/>
      </w:sdtPr>
      <w:sdtEndPr/>
      <w:sdtContent>
        <w:p w14:paraId="1C8F140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680B1C" w14:textId="77777777" w:rsidTr="000A3C41">
        <w:trPr>
          <w:trHeight w:val="769"/>
        </w:trPr>
        <w:tc>
          <w:tcPr>
            <w:tcW w:w="9355" w:type="dxa"/>
          </w:tcPr>
          <w:p w14:paraId="37FFF974" w14:textId="7B24C274" w:rsidR="001D0BF1" w:rsidRPr="00CF1A49" w:rsidRDefault="00A47322" w:rsidP="001D0BF1">
            <w:pPr>
              <w:pStyle w:val="Heading3"/>
              <w:contextualSpacing w:val="0"/>
              <w:outlineLvl w:val="2"/>
            </w:pPr>
            <w:r>
              <w:t>Expected Graduation: June 2022</w:t>
            </w:r>
          </w:p>
          <w:p w14:paraId="2CC21338" w14:textId="5B302F7F" w:rsidR="00A47322" w:rsidRPr="00A47322" w:rsidRDefault="00A47322" w:rsidP="00A4732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Seattle University</w:t>
            </w:r>
          </w:p>
        </w:tc>
      </w:tr>
      <w:tr w:rsidR="00F61DF9" w:rsidRPr="00CF1A49" w14:paraId="6B0BCEA8" w14:textId="77777777" w:rsidTr="00F61DF9">
        <w:tc>
          <w:tcPr>
            <w:tcW w:w="9355" w:type="dxa"/>
            <w:tcMar>
              <w:top w:w="216" w:type="dxa"/>
            </w:tcMar>
          </w:tcPr>
          <w:p w14:paraId="6F42A6F4" w14:textId="3EB26F67" w:rsidR="00F61DF9" w:rsidRDefault="00A47322" w:rsidP="00AF5B0F">
            <w:pPr>
              <w:pStyle w:val="Heading2"/>
              <w:contextualSpacing w:val="0"/>
              <w:outlineLvl w:val="1"/>
            </w:pPr>
            <w:r>
              <w:t>FullStack Js techdegree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Team treehouse</w:t>
            </w:r>
          </w:p>
        </w:tc>
      </w:tr>
    </w:tbl>
    <w:sdt>
      <w:sdtPr>
        <w:alias w:val="Skills:"/>
        <w:tag w:val="Skills:"/>
        <w:id w:val="-1392877668"/>
        <w:placeholder>
          <w:docPart w:val="94C163F3FF4D458F9F2C171D9ECC1BE8"/>
        </w:placeholder>
        <w:temporary/>
        <w:showingPlcHdr/>
        <w15:appearance w15:val="hidden"/>
      </w:sdtPr>
      <w:sdtEndPr/>
      <w:sdtContent>
        <w:p w14:paraId="3F03F22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260"/>
        <w:gridCol w:w="8100"/>
      </w:tblGrid>
      <w:tr w:rsidR="003A0632" w:rsidRPr="006E1507" w14:paraId="3DEF38DF" w14:textId="77777777" w:rsidTr="00BF4BAF">
        <w:tc>
          <w:tcPr>
            <w:tcW w:w="1260" w:type="dxa"/>
          </w:tcPr>
          <w:p w14:paraId="156D8408" w14:textId="78764C44" w:rsidR="001E3120" w:rsidRPr="006E1507" w:rsidRDefault="00A47322" w:rsidP="006E1507">
            <w:pPr>
              <w:pStyle w:val="ListBullet"/>
              <w:contextualSpacing w:val="0"/>
            </w:pPr>
            <w:r>
              <w:t>JavaScript</w:t>
            </w:r>
          </w:p>
          <w:p w14:paraId="355B1402" w14:textId="77777777" w:rsidR="001F4E6D" w:rsidRDefault="00A47322" w:rsidP="006E1507">
            <w:pPr>
              <w:pStyle w:val="ListBullet"/>
              <w:contextualSpacing w:val="0"/>
            </w:pPr>
            <w:r>
              <w:t>React.js</w:t>
            </w:r>
          </w:p>
          <w:p w14:paraId="256EF3C9" w14:textId="3DC631D2" w:rsidR="000A3C41" w:rsidRPr="006E1507" w:rsidRDefault="000A3C41" w:rsidP="006E1507">
            <w:pPr>
              <w:pStyle w:val="ListBullet"/>
              <w:contextualSpacing w:val="0"/>
            </w:pPr>
            <w:r>
              <w:t>HTML</w:t>
            </w:r>
          </w:p>
        </w:tc>
        <w:tc>
          <w:tcPr>
            <w:tcW w:w="8100" w:type="dxa"/>
            <w:tcMar>
              <w:left w:w="360" w:type="dxa"/>
            </w:tcMar>
          </w:tcPr>
          <w:p w14:paraId="2C8B276F" w14:textId="16C99F89" w:rsidR="003A0632" w:rsidRPr="006E1507" w:rsidRDefault="00A47322" w:rsidP="006E1507">
            <w:pPr>
              <w:pStyle w:val="ListBullet"/>
              <w:contextualSpacing w:val="0"/>
            </w:pPr>
            <w:r>
              <w:t>CSS/SASS</w:t>
            </w:r>
          </w:p>
          <w:p w14:paraId="717496C0" w14:textId="1B3E6819" w:rsidR="001E3120" w:rsidRPr="006E1507" w:rsidRDefault="00A47322" w:rsidP="006E1507">
            <w:pPr>
              <w:pStyle w:val="ListBullet"/>
              <w:contextualSpacing w:val="0"/>
            </w:pPr>
            <w:r>
              <w:t>Java</w:t>
            </w:r>
          </w:p>
          <w:p w14:paraId="20C84441" w14:textId="25CE1CC2" w:rsidR="001E3120" w:rsidRPr="006E1507" w:rsidRDefault="00A47322" w:rsidP="006E1507">
            <w:pPr>
              <w:pStyle w:val="ListBullet"/>
              <w:contextualSpacing w:val="0"/>
            </w:pPr>
            <w:r>
              <w:t>Git, VS Code, Chrome DevTools</w:t>
            </w:r>
          </w:p>
        </w:tc>
      </w:tr>
    </w:tbl>
    <w:p w14:paraId="1D6592E3" w14:textId="4F73C340" w:rsidR="00AD782D" w:rsidRPr="00CF1A49" w:rsidRDefault="00A47322" w:rsidP="0062312F">
      <w:pPr>
        <w:pStyle w:val="Heading1"/>
      </w:pPr>
      <w:r>
        <w:t>Projects</w:t>
      </w:r>
    </w:p>
    <w:p w14:paraId="5CC0DA11" w14:textId="4C7FA103" w:rsidR="00B51D1B" w:rsidRPr="00A47322" w:rsidRDefault="00A47322" w:rsidP="006E1507">
      <w:pPr>
        <w:rPr>
          <w:color w:val="000000" w:themeColor="text1"/>
          <w:sz w:val="28"/>
          <w:szCs w:val="28"/>
        </w:rPr>
      </w:pPr>
      <w:r w:rsidRPr="00A47322">
        <w:rPr>
          <w:b/>
          <w:bCs/>
          <w:color w:val="000000" w:themeColor="text1"/>
          <w:sz w:val="28"/>
          <w:szCs w:val="28"/>
        </w:rPr>
        <w:t>Taco Website Clone</w:t>
      </w:r>
    </w:p>
    <w:p w14:paraId="5061C073" w14:textId="5944C1D1" w:rsidR="00A47322" w:rsidRDefault="00A47322" w:rsidP="006E1507">
      <w:r>
        <w:t>A clone of a popular taco restaurant. The design and functionality were replicated without looking at original code.</w:t>
      </w:r>
    </w:p>
    <w:p w14:paraId="3DCC5581" w14:textId="64C676CD" w:rsidR="00A47322" w:rsidRDefault="00634526" w:rsidP="006E1507">
      <w:pPr>
        <w:rPr>
          <w:color w:val="000000" w:themeColor="text1"/>
        </w:rPr>
      </w:pPr>
      <w:hyperlink r:id="rId9" w:history="1">
        <w:r w:rsidR="00A47322" w:rsidRPr="000737DD">
          <w:rPr>
            <w:rStyle w:val="Hyperlink"/>
          </w:rPr>
          <w:t>https://henryn21.github.io/taco-site/</w:t>
        </w:r>
      </w:hyperlink>
    </w:p>
    <w:p w14:paraId="533D14A6" w14:textId="50D6D320" w:rsidR="00A47322" w:rsidRDefault="00634526" w:rsidP="006E1507">
      <w:pPr>
        <w:rPr>
          <w:color w:val="000000" w:themeColor="text1"/>
        </w:rPr>
      </w:pPr>
      <w:hyperlink r:id="rId10" w:history="1">
        <w:r w:rsidR="00A47322" w:rsidRPr="000737DD">
          <w:rPr>
            <w:rStyle w:val="Hyperlink"/>
          </w:rPr>
          <w:t>https://github.com/Henryn21/taco-site</w:t>
        </w:r>
      </w:hyperlink>
    </w:p>
    <w:p w14:paraId="5C6E64BD" w14:textId="5B764467" w:rsidR="009B7902" w:rsidRDefault="009B7902" w:rsidP="006E1507">
      <w:pPr>
        <w:rPr>
          <w:color w:val="000000" w:themeColor="text1"/>
        </w:rPr>
      </w:pPr>
      <w:r>
        <w:rPr>
          <w:color w:val="000000" w:themeColor="text1"/>
        </w:rPr>
        <w:t xml:space="preserve">Original </w:t>
      </w:r>
      <w:r w:rsidR="00797BBD">
        <w:rPr>
          <w:color w:val="000000" w:themeColor="text1"/>
        </w:rPr>
        <w:t>web</w:t>
      </w:r>
      <w:r>
        <w:rPr>
          <w:color w:val="000000" w:themeColor="text1"/>
        </w:rPr>
        <w:t>site:</w:t>
      </w:r>
      <w:r w:rsidR="00001220" w:rsidRPr="00001220">
        <w:t xml:space="preserve"> </w:t>
      </w:r>
      <w:hyperlink r:id="rId11" w:history="1">
        <w:r w:rsidR="00001220" w:rsidRPr="00001220">
          <w:rPr>
            <w:rStyle w:val="Hyperlink"/>
          </w:rPr>
          <w:t>https://taqueria-la-fondita.business.site/</w:t>
        </w:r>
      </w:hyperlink>
    </w:p>
    <w:p w14:paraId="73B04E93" w14:textId="52647E89" w:rsidR="00A47322" w:rsidRDefault="00BF4BAF" w:rsidP="006E150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Date Generator</w:t>
      </w:r>
    </w:p>
    <w:p w14:paraId="5ADD8532" w14:textId="41749E89" w:rsidR="00BF4BAF" w:rsidRDefault="00BF4BAF" w:rsidP="00BF4BAF">
      <w:r>
        <w:t>An app that generates a list of local places for dates based on chosen preferences, uses Google’s places API.</w:t>
      </w:r>
    </w:p>
    <w:p w14:paraId="43DFA639" w14:textId="444007FE" w:rsidR="00632C2B" w:rsidRPr="00C76277" w:rsidRDefault="00C76277" w:rsidP="00BF4BAF">
      <w:pPr>
        <w:rPr>
          <w:rStyle w:val="Hyperlink"/>
        </w:rPr>
      </w:pPr>
      <w:r>
        <w:fldChar w:fldCharType="begin"/>
      </w:r>
      <w:r>
        <w:instrText xml:space="preserve"> HYPERLINK "https://henryn21.github.io/Date-Generator" </w:instrText>
      </w:r>
      <w:r>
        <w:fldChar w:fldCharType="separate"/>
      </w:r>
      <w:r w:rsidR="00632C2B" w:rsidRPr="00C76277">
        <w:rPr>
          <w:rStyle w:val="Hyperlink"/>
        </w:rPr>
        <w:t>https://henryn21.github.io/</w:t>
      </w:r>
      <w:r w:rsidR="00F72460" w:rsidRPr="00C76277">
        <w:rPr>
          <w:rStyle w:val="Hyperlink"/>
        </w:rPr>
        <w:t>Date-Gen</w:t>
      </w:r>
      <w:r w:rsidR="00F72460" w:rsidRPr="00C76277">
        <w:rPr>
          <w:rStyle w:val="Hyperlink"/>
        </w:rPr>
        <w:t>e</w:t>
      </w:r>
      <w:r w:rsidR="00F72460" w:rsidRPr="00C76277">
        <w:rPr>
          <w:rStyle w:val="Hyperlink"/>
        </w:rPr>
        <w:t>rator</w:t>
      </w:r>
    </w:p>
    <w:p w14:paraId="74573B3D" w14:textId="7B97A68B" w:rsidR="00BF4BAF" w:rsidRPr="00A47322" w:rsidRDefault="00C76277" w:rsidP="006E1507">
      <w:pPr>
        <w:rPr>
          <w:color w:val="000000" w:themeColor="text1"/>
        </w:rPr>
      </w:pPr>
      <w:r>
        <w:fldChar w:fldCharType="end"/>
      </w:r>
      <w:hyperlink r:id="rId12" w:history="1">
        <w:r w:rsidR="00632C2B" w:rsidRPr="00F76158">
          <w:rPr>
            <w:rStyle w:val="Hyperlink"/>
          </w:rPr>
          <w:t>https://github.com/Henryn21/date-generator</w:t>
        </w:r>
      </w:hyperlink>
    </w:p>
    <w:sectPr w:rsidR="00BF4BAF" w:rsidRPr="00A47322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D86DF" w14:textId="77777777" w:rsidR="00634526" w:rsidRDefault="00634526" w:rsidP="0068194B">
      <w:r>
        <w:separator/>
      </w:r>
    </w:p>
    <w:p w14:paraId="537C1551" w14:textId="77777777" w:rsidR="00634526" w:rsidRDefault="00634526"/>
    <w:p w14:paraId="5A4AAB60" w14:textId="77777777" w:rsidR="00634526" w:rsidRDefault="00634526"/>
  </w:endnote>
  <w:endnote w:type="continuationSeparator" w:id="0">
    <w:p w14:paraId="1C216722" w14:textId="77777777" w:rsidR="00634526" w:rsidRDefault="00634526" w:rsidP="0068194B">
      <w:r>
        <w:continuationSeparator/>
      </w:r>
    </w:p>
    <w:p w14:paraId="487E466A" w14:textId="77777777" w:rsidR="00634526" w:rsidRDefault="00634526"/>
    <w:p w14:paraId="2F6019CA" w14:textId="77777777" w:rsidR="00634526" w:rsidRDefault="00634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E20E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AC4CD" w14:textId="77777777" w:rsidR="00634526" w:rsidRDefault="00634526" w:rsidP="0068194B">
      <w:r>
        <w:separator/>
      </w:r>
    </w:p>
    <w:p w14:paraId="511C96A8" w14:textId="77777777" w:rsidR="00634526" w:rsidRDefault="00634526"/>
    <w:p w14:paraId="50CC8EFC" w14:textId="77777777" w:rsidR="00634526" w:rsidRDefault="00634526"/>
  </w:footnote>
  <w:footnote w:type="continuationSeparator" w:id="0">
    <w:p w14:paraId="69045A33" w14:textId="77777777" w:rsidR="00634526" w:rsidRDefault="00634526" w:rsidP="0068194B">
      <w:r>
        <w:continuationSeparator/>
      </w:r>
    </w:p>
    <w:p w14:paraId="67055754" w14:textId="77777777" w:rsidR="00634526" w:rsidRDefault="00634526"/>
    <w:p w14:paraId="52F41492" w14:textId="77777777" w:rsidR="00634526" w:rsidRDefault="00634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E3FD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023E47" wp14:editId="761C010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7BBBA6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58B2B32"/>
    <w:multiLevelType w:val="hybridMultilevel"/>
    <w:tmpl w:val="C360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456D6"/>
    <w:multiLevelType w:val="hybridMultilevel"/>
    <w:tmpl w:val="3A20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22"/>
    <w:rsid w:val="000001EF"/>
    <w:rsid w:val="00001220"/>
    <w:rsid w:val="00007322"/>
    <w:rsid w:val="00007728"/>
    <w:rsid w:val="00024584"/>
    <w:rsid w:val="00024730"/>
    <w:rsid w:val="00055E95"/>
    <w:rsid w:val="0007021F"/>
    <w:rsid w:val="000A3C41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206F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D90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2DA"/>
    <w:rsid w:val="005F4B91"/>
    <w:rsid w:val="005F55D2"/>
    <w:rsid w:val="0062312F"/>
    <w:rsid w:val="00625F2C"/>
    <w:rsid w:val="00632C2B"/>
    <w:rsid w:val="00634526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7BBD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20C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790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322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5B0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BAF"/>
    <w:rsid w:val="00BF61AC"/>
    <w:rsid w:val="00C47FA6"/>
    <w:rsid w:val="00C57FC6"/>
    <w:rsid w:val="00C66A7D"/>
    <w:rsid w:val="00C76277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CF5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58A"/>
    <w:rsid w:val="00F61DF9"/>
    <w:rsid w:val="00F72460"/>
    <w:rsid w:val="00F755F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86F9"/>
  <w15:chartTrackingRefBased/>
  <w15:docId w15:val="{58A39C3F-9E0F-49D0-94FD-171EC8C3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47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n2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y-nguyen-69417a165/" TargetMode="External"/><Relationship Id="rId12" Type="http://schemas.openxmlformats.org/officeDocument/2006/relationships/hyperlink" Target="https://github.com/Henryn21/date-genera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queria-la-fondita.business.sit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nryn21/taco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nryn21.github.io/taco-site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f\AppData\Local\Microsoft\Office\16.0\DTS\en-US%7b4372DF0E-620B-4EB7-ABCC-7E1E0BA8CAC6%7d\%7b2A41C8B0-DD6F-43A2-B68E-E6E42BB77C2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630C87442B4C7F9F35F9EFFF8B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DF9EE-03D2-4253-B6E8-E3FC7D32A2FE}"/>
      </w:docPartPr>
      <w:docPartBody>
        <w:p w:rsidR="00BD72A9" w:rsidRDefault="00524652">
          <w:pPr>
            <w:pStyle w:val="7E630C87442B4C7F9F35F9EFFF8B4302"/>
          </w:pPr>
          <w:r w:rsidRPr="00CF1A49">
            <w:t>·</w:t>
          </w:r>
        </w:p>
      </w:docPartBody>
    </w:docPart>
    <w:docPart>
      <w:docPartPr>
        <w:name w:val="25ABD26BA03A44BCA09CA9B8BC6D6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054AA-79BB-4DA2-8883-56C093656C26}"/>
      </w:docPartPr>
      <w:docPartBody>
        <w:p w:rsidR="00BD72A9" w:rsidRDefault="00524652">
          <w:pPr>
            <w:pStyle w:val="25ABD26BA03A44BCA09CA9B8BC6D63A1"/>
          </w:pPr>
          <w:r w:rsidRPr="00CF1A49">
            <w:t>·</w:t>
          </w:r>
        </w:p>
      </w:docPartBody>
    </w:docPart>
    <w:docPart>
      <w:docPartPr>
        <w:name w:val="65382D5DEC3C401BB80F41B651778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918A4-1EB7-4F24-B1FB-A5766681D429}"/>
      </w:docPartPr>
      <w:docPartBody>
        <w:p w:rsidR="00BD72A9" w:rsidRDefault="00524652">
          <w:pPr>
            <w:pStyle w:val="65382D5DEC3C401BB80F41B65177849A"/>
          </w:pPr>
          <w:r w:rsidRPr="00CF1A49">
            <w:t>Experience</w:t>
          </w:r>
        </w:p>
      </w:docPartBody>
    </w:docPart>
    <w:docPart>
      <w:docPartPr>
        <w:name w:val="F61049D72C884CC5ACBE251ADEB8C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010F-AC40-4DA7-875F-1B3C736DA95C}"/>
      </w:docPartPr>
      <w:docPartBody>
        <w:p w:rsidR="00BD72A9" w:rsidRDefault="00524652">
          <w:pPr>
            <w:pStyle w:val="F61049D72C884CC5ACBE251ADEB8C9B6"/>
          </w:pPr>
          <w:r w:rsidRPr="00CF1A49">
            <w:t>Education</w:t>
          </w:r>
        </w:p>
      </w:docPartBody>
    </w:docPart>
    <w:docPart>
      <w:docPartPr>
        <w:name w:val="94C163F3FF4D458F9F2C171D9ECC1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76DD7-00BD-41BB-8D3A-0126A5793B93}"/>
      </w:docPartPr>
      <w:docPartBody>
        <w:p w:rsidR="00BD72A9" w:rsidRDefault="00524652">
          <w:pPr>
            <w:pStyle w:val="94C163F3FF4D458F9F2C171D9ECC1B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45"/>
    <w:rsid w:val="000A06CE"/>
    <w:rsid w:val="004D3C45"/>
    <w:rsid w:val="00524652"/>
    <w:rsid w:val="00BA6EEF"/>
    <w:rsid w:val="00BD72A9"/>
    <w:rsid w:val="00C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0E5E61265548E1AB57EB1F1F3559E1">
    <w:name w:val="740E5E61265548E1AB57EB1F1F3559E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FEFDC059D847FDB8607799672233FC">
    <w:name w:val="B9FEFDC059D847FDB8607799672233FC"/>
  </w:style>
  <w:style w:type="paragraph" w:customStyle="1" w:styleId="554C66D57A1C436BAC0FF5AB8BD87E76">
    <w:name w:val="554C66D57A1C436BAC0FF5AB8BD87E76"/>
  </w:style>
  <w:style w:type="paragraph" w:customStyle="1" w:styleId="3C7A32FD5816406BA4CECB78D1DCB66E">
    <w:name w:val="3C7A32FD5816406BA4CECB78D1DCB66E"/>
  </w:style>
  <w:style w:type="paragraph" w:customStyle="1" w:styleId="B070CB4BE8E2456895E634FEAD400D39">
    <w:name w:val="B070CB4BE8E2456895E634FEAD400D39"/>
  </w:style>
  <w:style w:type="paragraph" w:customStyle="1" w:styleId="B6D6EACEEE824F709EA310D4EA33268B">
    <w:name w:val="B6D6EACEEE824F709EA310D4EA33268B"/>
  </w:style>
  <w:style w:type="paragraph" w:customStyle="1" w:styleId="7E630C87442B4C7F9F35F9EFFF8B4302">
    <w:name w:val="7E630C87442B4C7F9F35F9EFFF8B4302"/>
  </w:style>
  <w:style w:type="paragraph" w:customStyle="1" w:styleId="8C318439BD5B43649B04F591DBC83164">
    <w:name w:val="8C318439BD5B43649B04F591DBC83164"/>
  </w:style>
  <w:style w:type="paragraph" w:customStyle="1" w:styleId="25ABD26BA03A44BCA09CA9B8BC6D63A1">
    <w:name w:val="25ABD26BA03A44BCA09CA9B8BC6D63A1"/>
  </w:style>
  <w:style w:type="paragraph" w:customStyle="1" w:styleId="56203609D5E04C6FA41BFAEA661E8274">
    <w:name w:val="56203609D5E04C6FA41BFAEA661E8274"/>
  </w:style>
  <w:style w:type="paragraph" w:customStyle="1" w:styleId="DA7B772820104DDABF56EA45FB08F7DC">
    <w:name w:val="DA7B772820104DDABF56EA45FB08F7DC"/>
  </w:style>
  <w:style w:type="paragraph" w:customStyle="1" w:styleId="65382D5DEC3C401BB80F41B65177849A">
    <w:name w:val="65382D5DEC3C401BB80F41B65177849A"/>
  </w:style>
  <w:style w:type="paragraph" w:customStyle="1" w:styleId="F059E6DEA62A4CF3A93F21487B831899">
    <w:name w:val="F059E6DEA62A4CF3A93F21487B831899"/>
  </w:style>
  <w:style w:type="paragraph" w:customStyle="1" w:styleId="8FA58920C06B471AB6BE6861B6505FC3">
    <w:name w:val="8FA58920C06B471AB6BE6861B6505FC3"/>
  </w:style>
  <w:style w:type="paragraph" w:customStyle="1" w:styleId="341E05136E9C42A7A5A92F8F84245022">
    <w:name w:val="341E05136E9C42A7A5A92F8F8424502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76D2FD14E44A9981036FDD0BE8980C">
    <w:name w:val="CD76D2FD14E44A9981036FDD0BE8980C"/>
  </w:style>
  <w:style w:type="paragraph" w:customStyle="1" w:styleId="9A140A4FE1964D959384DAA9BCEB95DE">
    <w:name w:val="9A140A4FE1964D959384DAA9BCEB95DE"/>
  </w:style>
  <w:style w:type="paragraph" w:customStyle="1" w:styleId="A7ADC6EA3D174AFF8AD65F48F79AEFDF">
    <w:name w:val="A7ADC6EA3D174AFF8AD65F48F79AEFDF"/>
  </w:style>
  <w:style w:type="paragraph" w:customStyle="1" w:styleId="5CAEF7156F6C4883B84E603202A96279">
    <w:name w:val="5CAEF7156F6C4883B84E603202A96279"/>
  </w:style>
  <w:style w:type="paragraph" w:customStyle="1" w:styleId="58C064743907422391085CCCEC67E1C6">
    <w:name w:val="58C064743907422391085CCCEC67E1C6"/>
  </w:style>
  <w:style w:type="paragraph" w:customStyle="1" w:styleId="4DFB3DFE96164269AE8579FD997DF364">
    <w:name w:val="4DFB3DFE96164269AE8579FD997DF364"/>
  </w:style>
  <w:style w:type="paragraph" w:customStyle="1" w:styleId="23B5C4230C8D4C28A2B4273AD54DAFCE">
    <w:name w:val="23B5C4230C8D4C28A2B4273AD54DAFCE"/>
  </w:style>
  <w:style w:type="paragraph" w:customStyle="1" w:styleId="F61049D72C884CC5ACBE251ADEB8C9B6">
    <w:name w:val="F61049D72C884CC5ACBE251ADEB8C9B6"/>
  </w:style>
  <w:style w:type="paragraph" w:customStyle="1" w:styleId="BFC48463399A40A5897A9FC24AA9DA3C">
    <w:name w:val="BFC48463399A40A5897A9FC24AA9DA3C"/>
  </w:style>
  <w:style w:type="paragraph" w:customStyle="1" w:styleId="1C13F9751D644064958601C2E37B11BD">
    <w:name w:val="1C13F9751D644064958601C2E37B11BD"/>
  </w:style>
  <w:style w:type="paragraph" w:customStyle="1" w:styleId="BB6B6D91D2DB413AA1B818969D940416">
    <w:name w:val="BB6B6D91D2DB413AA1B818969D940416"/>
  </w:style>
  <w:style w:type="paragraph" w:customStyle="1" w:styleId="E26E845160484C398C071B9C5843A7E7">
    <w:name w:val="E26E845160484C398C071B9C5843A7E7"/>
  </w:style>
  <w:style w:type="paragraph" w:customStyle="1" w:styleId="F976D8CB085A4D73989EEE731D4279A6">
    <w:name w:val="F976D8CB085A4D73989EEE731D4279A6"/>
  </w:style>
  <w:style w:type="paragraph" w:customStyle="1" w:styleId="4314824FCA4F44A288CE6DB42C9EB237">
    <w:name w:val="4314824FCA4F44A288CE6DB42C9EB237"/>
  </w:style>
  <w:style w:type="paragraph" w:customStyle="1" w:styleId="DC3B014B6AA54570BDE06EE6ACE65A6F">
    <w:name w:val="DC3B014B6AA54570BDE06EE6ACE65A6F"/>
  </w:style>
  <w:style w:type="paragraph" w:customStyle="1" w:styleId="CC978CFACA284514A620D3BDE74E2BD2">
    <w:name w:val="CC978CFACA284514A620D3BDE74E2BD2"/>
  </w:style>
  <w:style w:type="paragraph" w:customStyle="1" w:styleId="590D3C7E26094FB58E2F8E21C9095EA0">
    <w:name w:val="590D3C7E26094FB58E2F8E21C9095EA0"/>
  </w:style>
  <w:style w:type="paragraph" w:customStyle="1" w:styleId="64BD9A04E2514DDF8327A103D8BED59A">
    <w:name w:val="64BD9A04E2514DDF8327A103D8BED59A"/>
  </w:style>
  <w:style w:type="paragraph" w:customStyle="1" w:styleId="94C163F3FF4D458F9F2C171D9ECC1BE8">
    <w:name w:val="94C163F3FF4D458F9F2C171D9ECC1BE8"/>
  </w:style>
  <w:style w:type="paragraph" w:customStyle="1" w:styleId="CF0B6AD29803420EA44EACAE5BAB62E3">
    <w:name w:val="CF0B6AD29803420EA44EACAE5BAB62E3"/>
  </w:style>
  <w:style w:type="paragraph" w:customStyle="1" w:styleId="EDC87014D20440E9AACB6C4ED2581D87">
    <w:name w:val="EDC87014D20440E9AACB6C4ED2581D87"/>
  </w:style>
  <w:style w:type="paragraph" w:customStyle="1" w:styleId="21B7475E7AA642609E0BE7A783B4C4A6">
    <w:name w:val="21B7475E7AA642609E0BE7A783B4C4A6"/>
  </w:style>
  <w:style w:type="paragraph" w:customStyle="1" w:styleId="74A109B040AD4B4FBB2C6E9245CAC1AE">
    <w:name w:val="74A109B040AD4B4FBB2C6E9245CAC1AE"/>
  </w:style>
  <w:style w:type="paragraph" w:customStyle="1" w:styleId="408A25B67BD744949CA6572CE0E11B5A">
    <w:name w:val="408A25B67BD744949CA6572CE0E11B5A"/>
  </w:style>
  <w:style w:type="paragraph" w:customStyle="1" w:styleId="7CB55ACA488846A7ADDD45D8660CBCA3">
    <w:name w:val="7CB55ACA488846A7ADDD45D8660CBCA3"/>
  </w:style>
  <w:style w:type="paragraph" w:customStyle="1" w:styleId="C9D34D32793040199C44AAEF31156225">
    <w:name w:val="C9D34D32793040199C44AAEF31156225"/>
  </w:style>
  <w:style w:type="paragraph" w:customStyle="1" w:styleId="B89CE52A29674E56A8095374ED82AB39">
    <w:name w:val="B89CE52A29674E56A8095374ED82AB39"/>
    <w:rsid w:val="004D3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{2A41C8B0-DD6F-43A2-B68E-E6E42BB77C25}tf16402488_win32</Template>
  <TotalTime>63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Nguyen</dc:creator>
  <cp:keywords/>
  <dc:description/>
  <cp:lastModifiedBy>Henry Nguyen</cp:lastModifiedBy>
  <cp:revision>15</cp:revision>
  <dcterms:created xsi:type="dcterms:W3CDTF">2020-11-28T04:59:00Z</dcterms:created>
  <dcterms:modified xsi:type="dcterms:W3CDTF">2020-12-13T05:52:00Z</dcterms:modified>
  <cp:category/>
</cp:coreProperties>
</file>